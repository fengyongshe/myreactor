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响应式Web框架实战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大数据具有4V(Volume,Variety,Velocity,Value)特征，其中以RxJava和Reactor为代表的响应式编程技术专门针对高并发（Velocity）问题。在Wiki中，Reactive的定义如下：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4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4"/>
          <w:szCs w:val="24"/>
          <w:lang w:val="en-US" w:eastAsia="zh-CN"/>
        </w:rPr>
        <w:t>In computing, reactive programming is an asynchronous programming paradigm concerned with data streams and the propagation of change.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在上述响应式编程的定义中，除了异步编程，还包含两个重要的关键词：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Data streams，即数据流，分为静态数据流（比如数组、文件）和动态数据流（比如事件流、日志流）两种。基于数据流模型，RP得以提供同一的Stream风格的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处理接口，而且允许复用和同时接入多个订阅者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progagation of change，变化传播，简单来说就是以数据流为输入，经过一连串操作转化为另一个数据流，然后分发给各个订阅者的过程。有点类似于函数式编程中的组合函数，将多个函数串联起来，把一组输入数据转化为格式不同的输出数据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从本质上说，PR是一种异步编程框架，其至少包含以下三个特性：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描述而非执行，在最终调用subscribe方法之前，从发布端到订阅端是lazy计算模式，不会进行数据传输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提高吞吐量，类似于HTTP/2的连接复用，RP通过线程复用来提高吞吐量，对于Spring 5中运行在Netty异步容器中的RP应用，用于请求的线程数是可配置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Backpressure支持，负载反馈机制，订阅者根据自己的处理能力向发布者请求响应数量的数据，但是不同于订阅者pull模式，订阅者只需要发送一次请求，在发送过程中发布者根据反馈调整发送速度。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响应式解决问题如下：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8295" cy="2082165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Responsive，可响应的，要求系统尽可能的做到任何时间都能够及时响应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Resilient，可恢复的，要求系统即使出错，也能保持可响应性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Elastic，可伸缩性，要求系统在各种负载下都能保持可响应性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Message Driven，消息驱动，要求系统通过异步消息连接各个组件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对于任何一个响应式系统，首先要保证可响应性。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在Spring 5中提供了完整的端到端的响应式编程的支持：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6845" cy="2672715"/>
            <wp:effectExtent l="0" t="0" r="825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左侧是传统的基于Servlet的Spring Web MVC框架，右侧是5.0版本新引入的基于Reactive Streams的Spring WebFlux框架，从上到下以此是Router Functions，WebFlux和ReactiveStreams 三个新组件：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 Functions，对标@Controller,@RequestMapping等标准Spring MVC注解，提供一套函数式风格的API，用于创建Router/Handler和Filter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WebFlux，核心组件，协调上下游各个组件提供响应式编程支持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Reactive Streams，支持背压的异步数据流处理标准，主流实现有RxJava和Reactor，Spring WebFlux默认集成的是Reactor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在Web容器的选择上，Spring WebFlux支持像Tomcat/Jetty这样传统容器，由支持Netty，Undertow异步容器，在所有容器中，Spring WebFlux都会将其输入输出流适配成Flux&lt;Data Buffer&gt;格式，以便进行统一处理。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https://github.com/LearningByExample/reactive-ms-example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https://github.com/ggonchar/reactive-spring5-example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"https://github.com/mutexkid/rxjava-webservice-example"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cs="Times New Roman"/>
          <w:lang w:val="en-US" w:eastAsia="zh-CN"/>
        </w:rPr>
        <w:t>https://github.com/mutexkid/rxjava-webservice-example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"https://github.com/emac/spring5-features-demo"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cs="Times New Roman"/>
          <w:lang w:val="en-US" w:eastAsia="zh-CN"/>
        </w:rPr>
        <w:t>https://github.com/emac/spring5-features-demo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"https://github.com/funktionio/funktion"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https://github.com/funktionio/funktion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https://github.com/LearningByExample/reactive-ms-example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https://blog.csdn.net/emac/article/details/75269929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http://emacoo.cn/backend/spring5-reactive-tutorial/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http://emacoo.cn/backend/spring5-overview/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http://emacoo.cn/backend/reactive-overview/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EE151"/>
    <w:multiLevelType w:val="singleLevel"/>
    <w:tmpl w:val="B76EE15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70CBCAF"/>
    <w:multiLevelType w:val="singleLevel"/>
    <w:tmpl w:val="D70CBCA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BBBE950"/>
    <w:multiLevelType w:val="singleLevel"/>
    <w:tmpl w:val="4BBBE95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77B9ACE6"/>
    <w:multiLevelType w:val="singleLevel"/>
    <w:tmpl w:val="77B9ACE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41179"/>
    <w:rsid w:val="06CA54B3"/>
    <w:rsid w:val="071F6C6E"/>
    <w:rsid w:val="0AE90613"/>
    <w:rsid w:val="0AEB4FEA"/>
    <w:rsid w:val="0ED2059C"/>
    <w:rsid w:val="1C176C2B"/>
    <w:rsid w:val="1E493164"/>
    <w:rsid w:val="1EA45D97"/>
    <w:rsid w:val="267B2200"/>
    <w:rsid w:val="27C0616F"/>
    <w:rsid w:val="2A193551"/>
    <w:rsid w:val="2D94346D"/>
    <w:rsid w:val="396B3816"/>
    <w:rsid w:val="3DCC68BB"/>
    <w:rsid w:val="428F62C1"/>
    <w:rsid w:val="435D2A10"/>
    <w:rsid w:val="47C3433E"/>
    <w:rsid w:val="4A441179"/>
    <w:rsid w:val="4AB93F11"/>
    <w:rsid w:val="4BE862FB"/>
    <w:rsid w:val="506E7C04"/>
    <w:rsid w:val="53900A5B"/>
    <w:rsid w:val="56241B4B"/>
    <w:rsid w:val="56F3087F"/>
    <w:rsid w:val="57CA2FA1"/>
    <w:rsid w:val="58692811"/>
    <w:rsid w:val="59FD5FB3"/>
    <w:rsid w:val="5B6B1FD0"/>
    <w:rsid w:val="5D5149F8"/>
    <w:rsid w:val="5F0D3E28"/>
    <w:rsid w:val="5FBA483C"/>
    <w:rsid w:val="61FC73A6"/>
    <w:rsid w:val="62386C18"/>
    <w:rsid w:val="654A75A7"/>
    <w:rsid w:val="6A0C47BA"/>
    <w:rsid w:val="6A5335C0"/>
    <w:rsid w:val="6AA63E35"/>
    <w:rsid w:val="6B720E7A"/>
    <w:rsid w:val="6D535020"/>
    <w:rsid w:val="6FF76054"/>
    <w:rsid w:val="71103AEC"/>
    <w:rsid w:val="71D85003"/>
    <w:rsid w:val="71F30612"/>
    <w:rsid w:val="725F3EAC"/>
    <w:rsid w:val="77CF53D3"/>
    <w:rsid w:val="79626932"/>
    <w:rsid w:val="7A5F6F90"/>
    <w:rsid w:val="7C302544"/>
    <w:rsid w:val="7DDE4C11"/>
    <w:rsid w:val="7EE41A77"/>
    <w:rsid w:val="7F4A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2018-07-21T09:19:00Z</dcterms:created>
  <dc:creator>fys</dc:creator>
  <cp:lastModifiedBy>冯永设</cp:lastModifiedBy>
  <dcterms:modified xsi:type="dcterms:W3CDTF">2018-10-21T14:21:35Z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